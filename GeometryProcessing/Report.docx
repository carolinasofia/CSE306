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lang w:val="en-GB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C2FE5D4" w14:textId="56233849" w:rsidR="00E374CD" w:rsidRPr="005134DC" w:rsidRDefault="00C75E5F" w:rsidP="003A75E8">
          <w:pPr>
            <w:pStyle w:val="NoSpacing"/>
            <w:rPr>
              <w:sz w:val="24"/>
              <w:lang w:val="en-GB"/>
            </w:rPr>
          </w:pPr>
          <w:r w:rsidRPr="005134DC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B7C9B3A" wp14:editId="165BB25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C06B0" w14:textId="62FFB77E" w:rsidR="00C75E5F" w:rsidRDefault="00FA5539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6604BDEC5A8D438AA79A8BAFD9FCFF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Carolina Lopes</w:t>
                                    </w:r>
                                  </w:sdtContent>
                                </w:sdt>
                                <w:r w:rsidR="00C75E5F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0A6AFCA6A08C4FB0AC591ED8A35221F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CSE306</w:t>
                                    </w:r>
                                  </w:sdtContent>
                                </w:sdt>
                                <w:r w:rsidR="00C75E5F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8E8B5E9A781847318EC73607AFBE610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75E5F">
                                      <w:t>Spring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7C9B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13CC06B0" w14:textId="62FFB77E" w:rsidR="00C75E5F" w:rsidRDefault="00FA5539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6604BDEC5A8D438AA79A8BAFD9FCFF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Carolina Lopes</w:t>
                              </w:r>
                            </w:sdtContent>
                          </w:sdt>
                          <w:r w:rsidR="00C75E5F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0A6AFCA6A08C4FB0AC591ED8A35221F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CSE306</w:t>
                              </w:r>
                            </w:sdtContent>
                          </w:sdt>
                          <w:r w:rsidR="00C75E5F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8E8B5E9A781847318EC73607AFBE610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75E5F">
                                <w:t>Spring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5134DC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6D5D599" wp14:editId="647043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FEB9D8" w14:textId="5284FD81" w:rsidR="00C75E5F" w:rsidRDefault="00FA553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26298">
                                      <w:t>Geometry Processing</w:t>
                                    </w:r>
                                  </w:sdtContent>
                                </w:sdt>
                              </w:p>
                              <w:p w14:paraId="6C2C746C" w14:textId="7D79E706" w:rsidR="00C75E5F" w:rsidRDefault="00FA5539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5E5F">
                                      <w:t>CSE306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D599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69FEB9D8" w14:textId="5284FD81" w:rsidR="00C75E5F" w:rsidRDefault="00FA553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26298">
                                <w:t>Geometry Processing</w:t>
                              </w:r>
                            </w:sdtContent>
                          </w:sdt>
                        </w:p>
                        <w:p w14:paraId="6C2C746C" w14:textId="7D79E706" w:rsidR="00C75E5F" w:rsidRDefault="00FA5539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5E5F">
                                <w:t>CSE306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490C06B" w14:textId="20331D61" w:rsidR="00E374CD" w:rsidRPr="005134DC" w:rsidRDefault="0071175D" w:rsidP="003A75E8">
          <w:pPr>
            <w:spacing w:before="0"/>
            <w:rPr>
              <w:lang w:val="en-GB"/>
            </w:rPr>
          </w:pPr>
          <w:r w:rsidRPr="005134DC">
            <w:rPr>
              <w:noProof/>
              <w:lang w:val="en-GB"/>
            </w:rPr>
            <w:drawing>
              <wp:anchor distT="0" distB="0" distL="114300" distR="114300" simplePos="0" relativeHeight="251659264" behindDoc="1" locked="0" layoutInCell="1" allowOverlap="0" wp14:anchorId="41DC1A17" wp14:editId="27A926DC">
                <wp:simplePos x="0" y="0"/>
                <wp:positionH relativeFrom="margin">
                  <wp:posOffset>914400</wp:posOffset>
                </wp:positionH>
                <wp:positionV relativeFrom="margin">
                  <wp:posOffset>1176020</wp:posOffset>
                </wp:positionV>
                <wp:extent cx="3657600" cy="36576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75E5F" w:rsidRPr="005134DC">
            <w:rPr>
              <w:lang w:val="en-GB"/>
            </w:rPr>
            <w:br w:type="page"/>
          </w:r>
        </w:p>
      </w:sdtContent>
    </w:sdt>
    <w:p w14:paraId="58070EDA" w14:textId="77777777" w:rsidR="00ED3D8A" w:rsidRDefault="00ED3D8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5233"/>
      </w:tblGrid>
      <w:tr w:rsidR="00ED3D8A" w:rsidRPr="005134DC" w14:paraId="5245BA40" w14:textId="77777777" w:rsidTr="00BE0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4406C1CD" w14:textId="7DDF627A" w:rsidR="00ED3D8A" w:rsidRDefault="00ED3D8A" w:rsidP="005134DC">
            <w:pPr>
              <w:pStyle w:val="Heading3"/>
              <w:outlineLvl w:val="2"/>
              <w:rPr>
                <w:lang w:val="en-GB"/>
              </w:rPr>
            </w:pPr>
            <w:r>
              <w:rPr>
                <w:lang w:val="en-GB"/>
              </w:rPr>
              <w:t>Polygon Clipping – Sutherland Algorithm</w:t>
            </w:r>
          </w:p>
        </w:tc>
      </w:tr>
      <w:tr w:rsidR="00ED3D8A" w:rsidRPr="005134DC" w14:paraId="6B1755A4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CB44ED" w14:textId="28B34081" w:rsidR="00ED3D8A" w:rsidRDefault="00D26298" w:rsidP="005134DC">
            <w:pPr>
              <w:pStyle w:val="Heading3"/>
              <w:outlineLvl w:val="2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noProof/>
                <w:lang w:val="en-GB"/>
              </w:rPr>
              <w:drawing>
                <wp:inline distT="0" distB="0" distL="0" distR="0" wp14:anchorId="33790E62" wp14:editId="709717D0">
                  <wp:extent cx="1800000" cy="18000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oly1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noProof/>
                <w:lang w:val="en-GB"/>
              </w:rPr>
              <w:drawing>
                <wp:inline distT="0" distB="0" distL="0" distR="0" wp14:anchorId="7FBE57FF" wp14:editId="41BC5D2E">
                  <wp:extent cx="1527810" cy="1527810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ly2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1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1F3FBBE0" w14:textId="390D2EDA" w:rsidR="00ED3D8A" w:rsidRDefault="00ED3D8A" w:rsidP="005134DC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134DC" w:rsidRPr="005134DC" w14:paraId="1B59B160" w14:textId="77777777" w:rsidTr="00BE0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0F4313C2" w14:textId="0F8F545A" w:rsidR="005134DC" w:rsidRPr="005134DC" w:rsidRDefault="005134DC" w:rsidP="005134DC">
            <w:pPr>
              <w:pStyle w:val="Heading3"/>
              <w:outlineLvl w:val="2"/>
              <w:rPr>
                <w:lang w:val="en-GB"/>
              </w:rPr>
            </w:pPr>
            <w:r>
              <w:rPr>
                <w:lang w:val="en-GB"/>
              </w:rPr>
              <w:t>Voronoi diagram</w:t>
            </w:r>
          </w:p>
        </w:tc>
      </w:tr>
      <w:bookmarkEnd w:id="4"/>
      <w:bookmarkEnd w:id="3"/>
      <w:bookmarkEnd w:id="2"/>
      <w:bookmarkEnd w:id="1"/>
      <w:bookmarkEnd w:id="0"/>
      <w:tr w:rsidR="000C25F6" w:rsidRPr="005134DC" w14:paraId="32335618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244064C" w14:textId="1659C50B" w:rsidR="000C25F6" w:rsidRPr="005134DC" w:rsidRDefault="005134DC" w:rsidP="003A75E8">
            <w:pPr>
              <w:spacing w:before="0"/>
              <w:rPr>
                <w:i/>
                <w:iCs/>
                <w:lang w:val="en-GB"/>
              </w:rPr>
            </w:pPr>
            <w:r w:rsidRPr="005134DC">
              <w:rPr>
                <w:i/>
                <w:iCs/>
                <w:noProof/>
                <w:lang w:val="en-GB"/>
              </w:rPr>
              <w:drawing>
                <wp:inline distT="0" distB="0" distL="0" distR="0" wp14:anchorId="0CE8F710" wp14:editId="6C88C970">
                  <wp:extent cx="1793963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11" t="1378"/>
                          <a:stretch/>
                        </pic:blipFill>
                        <pic:spPr bwMode="auto">
                          <a:xfrm>
                            <a:off x="0" y="0"/>
                            <a:ext cx="1793963" cy="180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1D98194B" w14:textId="3B2038AC" w:rsidR="000C25F6" w:rsidRPr="00D26298" w:rsidRDefault="005134DC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t-PT"/>
              </w:rPr>
            </w:pPr>
            <w:r w:rsidRPr="00D26298">
              <w:rPr>
                <w:i/>
                <w:iCs/>
                <w:lang w:val="pt-PT"/>
              </w:rPr>
              <w:t>4 non-</w:t>
            </w:r>
            <w:proofErr w:type="spellStart"/>
            <w:r w:rsidRPr="00D26298">
              <w:rPr>
                <w:i/>
                <w:iCs/>
                <w:lang w:val="pt-PT"/>
              </w:rPr>
              <w:t>random</w:t>
            </w:r>
            <w:proofErr w:type="spellEnd"/>
            <w:r w:rsidRPr="00D26298">
              <w:rPr>
                <w:i/>
                <w:iCs/>
                <w:lang w:val="pt-PT"/>
              </w:rPr>
              <w:t xml:space="preserve"> samples</w:t>
            </w:r>
          </w:p>
          <w:p w14:paraId="5E2AE524" w14:textId="25AB3971" w:rsidR="00952287" w:rsidRPr="00D26298" w:rsidRDefault="00952287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t-PT"/>
              </w:rPr>
            </w:pPr>
            <w:r w:rsidRPr="00D26298">
              <w:rPr>
                <w:i/>
                <w:iCs/>
                <w:lang w:val="pt-PT"/>
              </w:rPr>
              <w:t>Naïve O(n</w:t>
            </w:r>
            <w:r w:rsidRPr="00D26298">
              <w:rPr>
                <w:i/>
                <w:iCs/>
                <w:vertAlign w:val="superscript"/>
                <w:lang w:val="pt-PT"/>
              </w:rPr>
              <w:t>2</w:t>
            </w:r>
            <w:r w:rsidRPr="00D26298">
              <w:rPr>
                <w:i/>
                <w:iCs/>
                <w:lang w:val="pt-PT"/>
              </w:rPr>
              <w:t>)</w:t>
            </w:r>
          </w:p>
          <w:p w14:paraId="76B25352" w14:textId="3C651B26" w:rsidR="005134DC" w:rsidRPr="00952287" w:rsidRDefault="005134DC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GB"/>
              </w:rPr>
            </w:pPr>
            <w:r w:rsidRPr="00952287">
              <w:rPr>
                <w:b/>
                <w:bCs/>
                <w:i/>
                <w:iCs/>
                <w:lang w:val="en-GB"/>
              </w:rPr>
              <w:t>Time taken: 7ms</w:t>
            </w:r>
          </w:p>
        </w:tc>
      </w:tr>
      <w:tr w:rsidR="00D26298" w:rsidRPr="00D26298" w14:paraId="5A44D5F8" w14:textId="77777777" w:rsidTr="00804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14:paraId="49BC5CE7" w14:textId="08F55157" w:rsidR="00D26298" w:rsidRDefault="00D26298" w:rsidP="00D26298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lastRenderedPageBreak/>
              <w:t>Power Diagram</w:t>
            </w:r>
          </w:p>
        </w:tc>
      </w:tr>
      <w:tr w:rsidR="000C25F6" w:rsidRPr="00D26298" w14:paraId="6ACA67EA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7AA05F" w14:textId="60324A67" w:rsidR="000C25F6" w:rsidRPr="005134DC" w:rsidRDefault="00D26298" w:rsidP="003A75E8">
            <w:pPr>
              <w:spacing w:before="0"/>
              <w:rPr>
                <w:i/>
                <w:iCs/>
                <w:lang w:val="en-GB"/>
              </w:rPr>
            </w:pPr>
            <w:r>
              <w:rPr>
                <w:i/>
                <w:iCs/>
                <w:noProof/>
                <w:lang w:val="en-GB"/>
              </w:rPr>
              <w:drawing>
                <wp:inline distT="0" distB="0" distL="0" distR="0" wp14:anchorId="7948CE55" wp14:editId="73806BD8">
                  <wp:extent cx="1800000" cy="1800000"/>
                  <wp:effectExtent l="0" t="0" r="0" b="0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ow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lang w:val="en-GB"/>
              </w:rPr>
              <w:drawing>
                <wp:inline distT="0" distB="0" distL="0" distR="0" wp14:anchorId="045D3441" wp14:editId="04BAFB41">
                  <wp:extent cx="1800000" cy="18000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oronoi_vspower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3" w:type="dxa"/>
          </w:tcPr>
          <w:p w14:paraId="76416DFB" w14:textId="73DEB45B" w:rsid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 non-random samples</w:t>
            </w:r>
          </w:p>
          <w:p w14:paraId="5F353D45" w14:textId="77777777" w:rsid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  <w:p w14:paraId="770C4382" w14:textId="67D449A2" w:rsid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D26298">
              <w:rPr>
                <w:i/>
                <w:iCs/>
                <w:lang w:val="en-GB"/>
              </w:rPr>
              <w:t xml:space="preserve">Vector 1 = (0.1,0.2,0) Weight = </w:t>
            </w:r>
            <w:r>
              <w:rPr>
                <w:i/>
                <w:iCs/>
                <w:lang w:val="en-GB"/>
              </w:rPr>
              <w:t>0.01</w:t>
            </w:r>
          </w:p>
          <w:p w14:paraId="107D4058" w14:textId="4EE48EE1" w:rsidR="00D26298" w:rsidRDefault="00D26298" w:rsidP="00D2629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D26298">
              <w:rPr>
                <w:i/>
                <w:iCs/>
                <w:lang w:val="en-GB"/>
              </w:rPr>
              <w:t xml:space="preserve">Vector </w:t>
            </w:r>
            <w:r>
              <w:rPr>
                <w:i/>
                <w:iCs/>
                <w:lang w:val="en-GB"/>
              </w:rPr>
              <w:t>2</w:t>
            </w:r>
            <w:r w:rsidRPr="00D26298">
              <w:rPr>
                <w:i/>
                <w:iCs/>
                <w:lang w:val="en-GB"/>
              </w:rPr>
              <w:t xml:space="preserve"> = (0.</w:t>
            </w:r>
            <w:r>
              <w:rPr>
                <w:i/>
                <w:iCs/>
                <w:lang w:val="en-GB"/>
              </w:rPr>
              <w:t>2</w:t>
            </w:r>
            <w:r w:rsidRPr="00D26298">
              <w:rPr>
                <w:i/>
                <w:iCs/>
                <w:lang w:val="en-GB"/>
              </w:rPr>
              <w:t>,0.</w:t>
            </w:r>
            <w:r>
              <w:rPr>
                <w:i/>
                <w:iCs/>
                <w:lang w:val="en-GB"/>
              </w:rPr>
              <w:t>3</w:t>
            </w:r>
            <w:r w:rsidRPr="00D26298">
              <w:rPr>
                <w:i/>
                <w:iCs/>
                <w:lang w:val="en-GB"/>
              </w:rPr>
              <w:t xml:space="preserve">,0) Weight = </w:t>
            </w:r>
            <w:r>
              <w:rPr>
                <w:i/>
                <w:iCs/>
                <w:lang w:val="en-GB"/>
              </w:rPr>
              <w:t>0.0</w:t>
            </w:r>
            <w:r>
              <w:rPr>
                <w:i/>
                <w:iCs/>
                <w:lang w:val="en-GB"/>
              </w:rPr>
              <w:t>3</w:t>
            </w:r>
          </w:p>
          <w:p w14:paraId="301A1BA7" w14:textId="4A7B5902" w:rsidR="00D26298" w:rsidRDefault="00D26298" w:rsidP="00D2629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D26298">
              <w:rPr>
                <w:i/>
                <w:iCs/>
                <w:lang w:val="en-GB"/>
              </w:rPr>
              <w:t xml:space="preserve">Vector </w:t>
            </w:r>
            <w:r>
              <w:rPr>
                <w:i/>
                <w:iCs/>
                <w:lang w:val="en-GB"/>
              </w:rPr>
              <w:t>3</w:t>
            </w:r>
            <w:r w:rsidRPr="00D26298">
              <w:rPr>
                <w:i/>
                <w:iCs/>
                <w:lang w:val="en-GB"/>
              </w:rPr>
              <w:t xml:space="preserve"> = (0.</w:t>
            </w:r>
            <w:r>
              <w:rPr>
                <w:i/>
                <w:iCs/>
                <w:lang w:val="en-GB"/>
              </w:rPr>
              <w:t>3</w:t>
            </w:r>
            <w:r w:rsidRPr="00D26298">
              <w:rPr>
                <w:i/>
                <w:iCs/>
                <w:lang w:val="en-GB"/>
              </w:rPr>
              <w:t xml:space="preserve">,0.2,0) Weight = </w:t>
            </w:r>
            <w:r>
              <w:rPr>
                <w:i/>
                <w:iCs/>
                <w:lang w:val="en-GB"/>
              </w:rPr>
              <w:t>0.0</w:t>
            </w:r>
            <w:r>
              <w:rPr>
                <w:i/>
                <w:iCs/>
                <w:lang w:val="en-GB"/>
              </w:rPr>
              <w:t>5</w:t>
            </w:r>
          </w:p>
          <w:p w14:paraId="74C77C37" w14:textId="2E9668D3" w:rsidR="00D26298" w:rsidRDefault="00D26298" w:rsidP="00D2629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  <w:r w:rsidRPr="00D26298">
              <w:rPr>
                <w:i/>
                <w:iCs/>
                <w:lang w:val="en-GB"/>
              </w:rPr>
              <w:t>Vector 1 = (0.</w:t>
            </w:r>
            <w:r>
              <w:rPr>
                <w:i/>
                <w:iCs/>
                <w:lang w:val="en-GB"/>
              </w:rPr>
              <w:t>3</w:t>
            </w:r>
            <w:r w:rsidRPr="00D26298">
              <w:rPr>
                <w:i/>
                <w:iCs/>
                <w:lang w:val="en-GB"/>
              </w:rPr>
              <w:t>,0.</w:t>
            </w:r>
            <w:r>
              <w:rPr>
                <w:i/>
                <w:iCs/>
                <w:lang w:val="en-GB"/>
              </w:rPr>
              <w:t>1</w:t>
            </w:r>
            <w:r w:rsidRPr="00D26298">
              <w:rPr>
                <w:i/>
                <w:iCs/>
                <w:lang w:val="en-GB"/>
              </w:rPr>
              <w:t xml:space="preserve">,0) Weight = </w:t>
            </w:r>
            <w:r>
              <w:rPr>
                <w:i/>
                <w:iCs/>
                <w:lang w:val="en-GB"/>
              </w:rPr>
              <w:t>0.0</w:t>
            </w:r>
            <w:r>
              <w:rPr>
                <w:i/>
                <w:iCs/>
                <w:lang w:val="en-GB"/>
              </w:rPr>
              <w:t>3</w:t>
            </w:r>
          </w:p>
          <w:p w14:paraId="5619B5CD" w14:textId="77777777" w:rsidR="00D26298" w:rsidRP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  <w:p w14:paraId="08A61BAC" w14:textId="77777777" w:rsidR="00D26298" w:rsidRP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  <w:p w14:paraId="59674B8E" w14:textId="258EC929" w:rsidR="00D26298" w:rsidRPr="00D26298" w:rsidRDefault="00D26298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GB"/>
              </w:rPr>
            </w:pPr>
            <w:r w:rsidRPr="00D26298">
              <w:rPr>
                <w:b/>
                <w:bCs/>
                <w:i/>
                <w:iCs/>
                <w:lang w:val="en-GB"/>
              </w:rPr>
              <w:t>Time taken: 21ms (for both)</w:t>
            </w:r>
          </w:p>
        </w:tc>
      </w:tr>
      <w:tr w:rsidR="000C25F6" w:rsidRPr="00D26298" w14:paraId="672259D2" w14:textId="77777777" w:rsidTr="00D26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2017A56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3DBF18AC" w14:textId="77777777" w:rsidR="000C25F6" w:rsidRPr="00D26298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D26298" w14:paraId="21391147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DCB73D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4D6E72DB" w14:textId="77777777" w:rsidR="000C25F6" w:rsidRPr="00D26298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D26298" w14:paraId="4AAF1B71" w14:textId="77777777" w:rsidTr="00D26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58A2D7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546BE7F9" w14:textId="77777777" w:rsidR="000C25F6" w:rsidRPr="00D26298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D26298" w14:paraId="4051B6B6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ABC8BAD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6E474C94" w14:textId="77777777" w:rsidR="000C25F6" w:rsidRPr="00D26298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D26298" w14:paraId="21E83D1E" w14:textId="77777777" w:rsidTr="00D26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9DB4228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0B85AA70" w14:textId="77777777" w:rsidR="000C25F6" w:rsidRPr="00D26298" w:rsidRDefault="000C25F6" w:rsidP="003A75E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  <w:tr w:rsidR="000C25F6" w:rsidRPr="00D26298" w14:paraId="76B8DF94" w14:textId="77777777" w:rsidTr="00D2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57D64BD" w14:textId="77777777" w:rsidR="000C25F6" w:rsidRPr="00D26298" w:rsidRDefault="000C25F6" w:rsidP="003A75E8">
            <w:pPr>
              <w:spacing w:before="0"/>
              <w:rPr>
                <w:i/>
                <w:iCs/>
                <w:lang w:val="en-GB"/>
              </w:rPr>
            </w:pPr>
          </w:p>
        </w:tc>
        <w:tc>
          <w:tcPr>
            <w:tcW w:w="5233" w:type="dxa"/>
          </w:tcPr>
          <w:p w14:paraId="168E9362" w14:textId="77777777" w:rsidR="000C25F6" w:rsidRPr="00D26298" w:rsidRDefault="000C25F6" w:rsidP="003A75E8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GB"/>
              </w:rPr>
            </w:pPr>
          </w:p>
        </w:tc>
      </w:tr>
    </w:tbl>
    <w:p w14:paraId="65C7266B" w14:textId="4CC60ADC" w:rsidR="008C0DD3" w:rsidRPr="00D26298" w:rsidRDefault="008C0DD3" w:rsidP="003A75E8">
      <w:pPr>
        <w:spacing w:before="0"/>
        <w:rPr>
          <w:i/>
          <w:iCs/>
          <w:lang w:val="en-GB"/>
        </w:rPr>
      </w:pPr>
    </w:p>
    <w:sectPr w:rsidR="008C0DD3" w:rsidRPr="00D26298">
      <w:footerReference w:type="default" r:id="rId20"/>
      <w:headerReference w:type="firs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1690" w14:textId="77777777" w:rsidR="00FA5539" w:rsidRDefault="00FA5539">
      <w:pPr>
        <w:spacing w:before="0" w:after="0" w:line="240" w:lineRule="auto"/>
      </w:pPr>
      <w:r>
        <w:separator/>
      </w:r>
    </w:p>
  </w:endnote>
  <w:endnote w:type="continuationSeparator" w:id="0">
    <w:p w14:paraId="5D49A9B8" w14:textId="77777777" w:rsidR="00FA5539" w:rsidRDefault="00FA55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48FFE" w14:textId="77777777" w:rsidR="00C75E5F" w:rsidRDefault="00C75E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821EB" w14:textId="77777777" w:rsidR="00FA5539" w:rsidRDefault="00FA5539">
      <w:pPr>
        <w:spacing w:before="0" w:after="0" w:line="240" w:lineRule="auto"/>
      </w:pPr>
      <w:r>
        <w:separator/>
      </w:r>
    </w:p>
  </w:footnote>
  <w:footnote w:type="continuationSeparator" w:id="0">
    <w:p w14:paraId="11E666EC" w14:textId="77777777" w:rsidR="00FA5539" w:rsidRDefault="00FA55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4409" w14:textId="7908D0A0" w:rsidR="00C75E5F" w:rsidRDefault="00C75E5F">
    <w:pPr>
      <w:pStyle w:val="Header"/>
    </w:pPr>
    <w:r>
      <w:t xml:space="preserve">Carolina COSTA LOPES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CSE306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5D"/>
    <w:rsid w:val="0000488A"/>
    <w:rsid w:val="00084FAB"/>
    <w:rsid w:val="000C25F6"/>
    <w:rsid w:val="000C4656"/>
    <w:rsid w:val="0011417E"/>
    <w:rsid w:val="002B4683"/>
    <w:rsid w:val="002C68FF"/>
    <w:rsid w:val="002F68C0"/>
    <w:rsid w:val="00306455"/>
    <w:rsid w:val="00335504"/>
    <w:rsid w:val="003A75E8"/>
    <w:rsid w:val="003F700A"/>
    <w:rsid w:val="00406A13"/>
    <w:rsid w:val="004776D3"/>
    <w:rsid w:val="005109E7"/>
    <w:rsid w:val="005134DC"/>
    <w:rsid w:val="00560929"/>
    <w:rsid w:val="005B6E71"/>
    <w:rsid w:val="005C6C14"/>
    <w:rsid w:val="005F6A44"/>
    <w:rsid w:val="00615E67"/>
    <w:rsid w:val="00690B6D"/>
    <w:rsid w:val="0071175D"/>
    <w:rsid w:val="00832427"/>
    <w:rsid w:val="008C0DD3"/>
    <w:rsid w:val="00925B4A"/>
    <w:rsid w:val="00952287"/>
    <w:rsid w:val="009C60D8"/>
    <w:rsid w:val="009E3C59"/>
    <w:rsid w:val="00A20D16"/>
    <w:rsid w:val="00A334B6"/>
    <w:rsid w:val="00AA589B"/>
    <w:rsid w:val="00B659A0"/>
    <w:rsid w:val="00C06667"/>
    <w:rsid w:val="00C25B7F"/>
    <w:rsid w:val="00C75E5F"/>
    <w:rsid w:val="00CE7C14"/>
    <w:rsid w:val="00D26298"/>
    <w:rsid w:val="00D30869"/>
    <w:rsid w:val="00D96796"/>
    <w:rsid w:val="00DD6D2C"/>
    <w:rsid w:val="00DF5E62"/>
    <w:rsid w:val="00E374CD"/>
    <w:rsid w:val="00E80A35"/>
    <w:rsid w:val="00E96E71"/>
    <w:rsid w:val="00ED3D8A"/>
    <w:rsid w:val="00F56FF0"/>
    <w:rsid w:val="00FA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FE202"/>
  <w15:chartTrackingRefBased/>
  <w15:docId w15:val="{F37225D2-7495-45A6-9FEF-718EEF5E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0"/>
    <w:rsid w:val="00A334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04BDEC5A8D438AA79A8BAFD9FCF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B410A-800C-4439-9E20-F3D40CE3A250}"/>
      </w:docPartPr>
      <w:docPartBody>
        <w:p w:rsidR="004E65FC" w:rsidRDefault="0066313E">
          <w:pPr>
            <w:pStyle w:val="6604BDEC5A8D438AA79A8BAFD9FCFFD8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0A6AFCA6A08C4FB0AC591ED8A3522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C1605-FE36-4D31-AA6C-F12E9D8F859D}"/>
      </w:docPartPr>
      <w:docPartBody>
        <w:p w:rsidR="004E65FC" w:rsidRDefault="0066313E">
          <w:pPr>
            <w:pStyle w:val="0A6AFCA6A08C4FB0AC591ED8A35221FD"/>
          </w:pPr>
          <w:r>
            <w:t>[Course Title]</w:t>
          </w:r>
        </w:p>
      </w:docPartBody>
    </w:docPart>
    <w:docPart>
      <w:docPartPr>
        <w:name w:val="8E8B5E9A781847318EC73607AFBE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707F8-3CE0-4E6C-8BF4-20FB4D43C144}"/>
      </w:docPartPr>
      <w:docPartBody>
        <w:p w:rsidR="004E65FC" w:rsidRDefault="0066313E">
          <w:pPr>
            <w:pStyle w:val="8E8B5E9A781847318EC73607AFBE610C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1"/>
    <w:rsid w:val="00253351"/>
    <w:rsid w:val="00485777"/>
    <w:rsid w:val="004E65FC"/>
    <w:rsid w:val="0066313E"/>
    <w:rsid w:val="00821F82"/>
    <w:rsid w:val="008A7412"/>
    <w:rsid w:val="00AF318C"/>
    <w:rsid w:val="00E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484E409483C7430FB1CD71CB52B8219D">
    <w:name w:val="484E409483C7430FB1CD71CB52B8219D"/>
  </w:style>
  <w:style w:type="paragraph" w:customStyle="1" w:styleId="6604BDEC5A8D438AA79A8BAFD9FCFFD8">
    <w:name w:val="6604BDEC5A8D438AA79A8BAFD9FCFFD8"/>
  </w:style>
  <w:style w:type="paragraph" w:customStyle="1" w:styleId="0A6AFCA6A08C4FB0AC591ED8A35221FD">
    <w:name w:val="0A6AFCA6A08C4FB0AC591ED8A35221FD"/>
  </w:style>
  <w:style w:type="paragraph" w:customStyle="1" w:styleId="8E8B5E9A781847318EC73607AFBE610C">
    <w:name w:val="8E8B5E9A781847318EC73607AFBE61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9DFF3-FE6B-4FE2-8D15-2FE31A40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271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Geometry Processing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Processing</dc:title>
  <dc:subject>CSE306</dc:subject>
  <dc:creator>Carolina Lopes</dc:creator>
  <cp:keywords>CSE306</cp:keywords>
  <cp:lastModifiedBy>Carolina Lopes</cp:lastModifiedBy>
  <cp:revision>6</cp:revision>
  <dcterms:created xsi:type="dcterms:W3CDTF">2020-05-20T10:27:00Z</dcterms:created>
  <dcterms:modified xsi:type="dcterms:W3CDTF">2020-06-01T12:21:00Z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