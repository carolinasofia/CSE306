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C2FE5D4" w14:textId="56233849" w:rsidR="00E374CD" w:rsidRDefault="003C33B7">
          <w:pPr>
            <w:pStyle w:val="NoSpacing"/>
            <w:rPr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B7C9B3A" wp14:editId="165BB25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CC06B0" w14:textId="62FFB77E" w:rsidR="00E374CD" w:rsidRDefault="003C33B7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6604BDEC5A8D438AA79A8BAFD9FCFFD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175D">
                                      <w:t>Carolina Lopes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0A6AFCA6A08C4FB0AC591ED8A35221F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175D">
                                      <w:t>CSE306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8E8B5E9A781847318EC73607AFBE610C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1175D">
                                      <w:t>Spring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7C9B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13CC06B0" w14:textId="62FFB77E" w:rsidR="00E374CD" w:rsidRDefault="003C33B7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6604BDEC5A8D438AA79A8BAFD9FCFFD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1175D">
                                <w:t>Carolina Lopes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0A6AFCA6A08C4FB0AC591ED8A35221F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71175D">
                                <w:t>CSE306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8E8B5E9A781847318EC73607AFBE610C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1175D">
                                <w:t>Spring 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56D5D599" wp14:editId="6470438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FEB9D8" w14:textId="48A0BA01" w:rsidR="00E374CD" w:rsidRDefault="003C33B7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175D">
                                      <w:t>Ray-tracer</w:t>
                                    </w:r>
                                  </w:sdtContent>
                                </w:sdt>
                              </w:p>
                              <w:p w14:paraId="6C2C746C" w14:textId="7D79E706" w:rsidR="00E374CD" w:rsidRDefault="003C33B7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175D">
                                      <w:t>CSE306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D599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14:paraId="69FEB9D8" w14:textId="48A0BA01" w:rsidR="00E374CD" w:rsidRDefault="003C33B7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175D">
                                <w:t>Ray-tracer</w:t>
                              </w:r>
                            </w:sdtContent>
                          </w:sdt>
                        </w:p>
                        <w:p w14:paraId="6C2C746C" w14:textId="7D79E706" w:rsidR="00E374CD" w:rsidRDefault="003C33B7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1175D">
                                <w:t>CSE306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7490C06B" w14:textId="20331D61" w:rsidR="00E374CD" w:rsidRDefault="0071175D"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0" wp14:anchorId="41DC1A17" wp14:editId="27A926DC">
                <wp:simplePos x="0" y="0"/>
                <wp:positionH relativeFrom="margin">
                  <wp:posOffset>914400</wp:posOffset>
                </wp:positionH>
                <wp:positionV relativeFrom="margin">
                  <wp:posOffset>1176020</wp:posOffset>
                </wp:positionV>
                <wp:extent cx="3657600" cy="36576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C33B7">
            <w:br w:type="page"/>
          </w:r>
        </w:p>
      </w:sdtContent>
    </w:sdt>
    <w:bookmarkEnd w:id="4"/>
    <w:bookmarkEnd w:id="3"/>
    <w:bookmarkEnd w:id="2"/>
    <w:bookmarkEnd w:id="1"/>
    <w:bookmarkEnd w:id="0"/>
    <w:p w14:paraId="6B79D729" w14:textId="77777777" w:rsidR="0071175D" w:rsidRDefault="0071175D" w:rsidP="0071175D">
      <w:pPr>
        <w:pStyle w:val="Heading1"/>
        <w:jc w:val="center"/>
      </w:pPr>
      <w:r>
        <w:rPr>
          <w:noProof/>
        </w:rPr>
        <w:lastRenderedPageBreak/>
        <w:drawing>
          <wp:inline distT="0" distB="0" distL="0" distR="0" wp14:anchorId="10431992" wp14:editId="2865CE20">
            <wp:extent cx="2730500" cy="2730500"/>
            <wp:effectExtent l="0" t="0" r="0" b="0"/>
            <wp:docPr id="2" name="Picture 2" descr="A picture containing sitting, light, ball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367" cy="273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4318" w14:textId="0977B076" w:rsidR="0071175D" w:rsidRPr="0071175D" w:rsidRDefault="0071175D" w:rsidP="0071175D">
      <w:pPr>
        <w:pStyle w:val="Caption"/>
        <w:jc w:val="center"/>
        <w:rPr>
          <w:vertAlign w:val="superscript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Light intensity </w:t>
      </w:r>
      <w:r w:rsidRPr="0071175D">
        <w:rPr>
          <w:vertAlign w:val="superscript"/>
        </w:rPr>
        <w:t>105</w:t>
      </w:r>
    </w:p>
    <w:p w14:paraId="4491A9CF" w14:textId="236A69A0" w:rsidR="0071175D" w:rsidRDefault="0071175D" w:rsidP="0071175D">
      <w:pPr>
        <w:pStyle w:val="Heading1"/>
        <w:jc w:val="center"/>
      </w:pPr>
      <w:r>
        <w:rPr>
          <w:noProof/>
        </w:rPr>
        <w:drawing>
          <wp:inline distT="0" distB="0" distL="0" distR="0" wp14:anchorId="5B97D985" wp14:editId="203EC724">
            <wp:extent cx="2717800" cy="2717800"/>
            <wp:effectExtent l="0" t="0" r="6350" b="6350"/>
            <wp:docPr id="3" name="Picture 3" descr="A picture containing graphics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strongligh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6533" cy="272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</w:p>
    <w:p w14:paraId="6844339A" w14:textId="08444FB2" w:rsidR="00E374CD" w:rsidRDefault="0071175D" w:rsidP="0071175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Light intensity 2.10</w:t>
      </w:r>
      <w:r w:rsidRPr="0071175D">
        <w:rPr>
          <w:vertAlign w:val="superscript"/>
        </w:rPr>
        <w:t>10</w:t>
      </w:r>
    </w:p>
    <w:sectPr w:rsidR="00E374CD">
      <w:footerReference w:type="default" r:id="rId12"/>
      <w:headerReference w:type="firs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21A60" w14:textId="77777777" w:rsidR="003C33B7" w:rsidRDefault="003C33B7">
      <w:pPr>
        <w:spacing w:before="0" w:after="0" w:line="240" w:lineRule="auto"/>
      </w:pPr>
      <w:r>
        <w:separator/>
      </w:r>
    </w:p>
  </w:endnote>
  <w:endnote w:type="continuationSeparator" w:id="0">
    <w:p w14:paraId="341655FB" w14:textId="77777777" w:rsidR="003C33B7" w:rsidRDefault="003C33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48FFE" w14:textId="77777777" w:rsidR="00E374CD" w:rsidRDefault="003C33B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89FBC" w14:textId="77777777" w:rsidR="003C33B7" w:rsidRDefault="003C33B7">
      <w:pPr>
        <w:spacing w:before="0" w:after="0" w:line="240" w:lineRule="auto"/>
      </w:pPr>
      <w:r>
        <w:separator/>
      </w:r>
    </w:p>
  </w:footnote>
  <w:footnote w:type="continuationSeparator" w:id="0">
    <w:p w14:paraId="795043FF" w14:textId="77777777" w:rsidR="003C33B7" w:rsidRDefault="003C33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24409" w14:textId="7908D0A0" w:rsidR="0071175D" w:rsidRDefault="0071175D">
    <w:pPr>
      <w:pStyle w:val="Header"/>
    </w:pPr>
    <w:r>
      <w:t xml:space="preserve">Carolina COSTA LOPES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CSE306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5D"/>
    <w:rsid w:val="003C33B7"/>
    <w:rsid w:val="0071175D"/>
    <w:rsid w:val="00DF5E62"/>
    <w:rsid w:val="00E3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0FE202"/>
  <w15:chartTrackingRefBased/>
  <w15:docId w15:val="{F37225D2-7495-45A6-9FEF-718EEF5E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04BDEC5A8D438AA79A8BAFD9FCF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B410A-800C-4439-9E20-F3D40CE3A250}"/>
      </w:docPartPr>
      <w:docPartBody>
        <w:p w:rsidR="00000000" w:rsidRDefault="006A3A9B">
          <w:pPr>
            <w:pStyle w:val="6604BDEC5A8D438AA79A8BAFD9FCFFD8"/>
          </w:pPr>
          <w:bookmarkStart w:id="0" w:name="_Toc318188228"/>
          <w:bookmarkStart w:id="1" w:name="_Toc318188328"/>
          <w:bookmarkStart w:id="2" w:name="_Toc318189313"/>
          <w:bookmarkStart w:id="3" w:name="_Toc316914651"/>
          <w:bookmarkStart w:id="4" w:name="_Toc316916021"/>
          <w:bookmarkStart w:id="5" w:name="_Toc316919854"/>
          <w:bookmarkStart w:id="6" w:name="_Toc318188229"/>
          <w:bookmarkStart w:id="7" w:name="_Toc318188329"/>
          <w:bookmarkStart w:id="8" w:name="_Toc318189314"/>
          <w:bookmarkStart w:id="9" w:name="_Toc315875746"/>
          <w:bookmarkStart w:id="10" w:name="_Toc316914652"/>
          <w:bookmarkStart w:id="11" w:name="_Toc316916022"/>
          <w:bookmarkStart w:id="12" w:name="_Toc316919855"/>
          <w:bookmarkStart w:id="13" w:name="_Toc318188230"/>
          <w:bookmarkStart w:id="14" w:name="_Toc318188330"/>
          <w:bookmarkStart w:id="15" w:name="_Toc318189315"/>
          <w:bookmarkStart w:id="16" w:name="_Toc315875747"/>
          <w:bookmarkStart w:id="17" w:name="_Toc316914653"/>
          <w:bookmarkStart w:id="18" w:name="_Toc316916023"/>
          <w:bookmarkStart w:id="19" w:name="_Toc316919856"/>
          <w:bookmarkStart w:id="20" w:name="_Toc318188231"/>
          <w:bookmarkStart w:id="21" w:name="_Toc318188331"/>
          <w:bookmarkStart w:id="22" w:name="_Toc318189316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r>
            <w:t>[Name]</w:t>
          </w:r>
        </w:p>
      </w:docPartBody>
    </w:docPart>
    <w:docPart>
      <w:docPartPr>
        <w:name w:val="0A6AFCA6A08C4FB0AC591ED8A3522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C1605-FE36-4D31-AA6C-F12E9D8F859D}"/>
      </w:docPartPr>
      <w:docPartBody>
        <w:p w:rsidR="00000000" w:rsidRDefault="006A3A9B">
          <w:pPr>
            <w:pStyle w:val="0A6AFCA6A08C4FB0AC591ED8A35221FD"/>
          </w:pPr>
          <w:r>
            <w:t>[Course Title]</w:t>
          </w:r>
        </w:p>
      </w:docPartBody>
    </w:docPart>
    <w:docPart>
      <w:docPartPr>
        <w:name w:val="8E8B5E9A781847318EC73607AFBE6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707F8-3CE0-4E6C-8BF4-20FB4D43C144}"/>
      </w:docPartPr>
      <w:docPartBody>
        <w:p w:rsidR="00000000" w:rsidRDefault="006A3A9B">
          <w:pPr>
            <w:pStyle w:val="8E8B5E9A781847318EC73607AFBE610C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9B"/>
    <w:rsid w:val="006A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472C4" w:themeColor="accent1"/>
      <w:sz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val="en-US" w:eastAsia="en-US"/>
    </w:rPr>
  </w:style>
  <w:style w:type="paragraph" w:customStyle="1" w:styleId="484E409483C7430FB1CD71CB52B8219D">
    <w:name w:val="484E409483C7430FB1CD71CB52B8219D"/>
  </w:style>
  <w:style w:type="paragraph" w:customStyle="1" w:styleId="6604BDEC5A8D438AA79A8BAFD9FCFFD8">
    <w:name w:val="6604BDEC5A8D438AA79A8BAFD9FCFFD8"/>
  </w:style>
  <w:style w:type="paragraph" w:customStyle="1" w:styleId="0A6AFCA6A08C4FB0AC591ED8A35221FD">
    <w:name w:val="0A6AFCA6A08C4FB0AC591ED8A35221FD"/>
  </w:style>
  <w:style w:type="paragraph" w:customStyle="1" w:styleId="8E8B5E9A781847318EC73607AFBE610C">
    <w:name w:val="8E8B5E9A781847318EC73607AFBE61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Spring 2020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2A0ED1-BFE3-4739-B0BE-164027700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34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Ray-tracer</dc:title>
  <dc:subject>CSE306</dc:subject>
  <dc:creator>Carolina Lopes</dc:creator>
  <cp:keywords>CSE306</cp:keywords>
  <cp:lastModifiedBy>Carolina Lopes</cp:lastModifiedBy>
  <cp:revision>1</cp:revision>
  <dcterms:created xsi:type="dcterms:W3CDTF">2020-04-19T13:40:00Z</dcterms:created>
  <dcterms:modified xsi:type="dcterms:W3CDTF">2020-04-19T14:14:00Z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